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395行是我们需要迭代5次的位置</w:t>
      </w:r>
    </w:p>
    <w:p>
      <w:r>
        <w:drawing>
          <wp:inline distT="0" distB="0" distL="114300" distR="114300">
            <wp:extent cx="6184900" cy="201231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462行是当我们得到3000个候选聚类中心后，使用本地KMeans++来进行选择1000个聚类中的方法</w:t>
      </w:r>
    </w:p>
    <w:p>
      <w:r>
        <w:drawing>
          <wp:inline distT="0" distB="0" distL="114300" distR="114300">
            <wp:extent cx="6178550" cy="2198370"/>
            <wp:effectExtent l="0" t="0" r="1270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48行是按照权重，随机抽取一个作为第一个聚类中心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53行是重点，这里的kmeans++计算距离的方式有些改动，它不仅仅算距离，</w:t>
      </w:r>
      <w:r>
        <w:rPr>
          <w:rFonts w:hint="eastAsia"/>
          <w:highlight w:val="yellow"/>
          <w:lang w:val="en-US" w:eastAsia="zh-CN"/>
        </w:rPr>
        <w:t>还要乘上样本的权重</w:t>
      </w:r>
      <w:r>
        <w:rPr>
          <w:rFonts w:hint="eastAsia"/>
          <w:lang w:val="en-US" w:eastAsia="zh-CN"/>
        </w:rPr>
        <w:t>，把这个结果做为概率。</w:t>
      </w:r>
    </w:p>
    <w:p>
      <w:r>
        <w:drawing>
          <wp:inline distT="0" distB="0" distL="114300" distR="114300">
            <wp:extent cx="6185535" cy="3497580"/>
            <wp:effectExtent l="0" t="0" r="571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E5A66"/>
    <w:rsid w:val="01723872"/>
    <w:rsid w:val="018C4779"/>
    <w:rsid w:val="019B5730"/>
    <w:rsid w:val="02220B4B"/>
    <w:rsid w:val="0397528E"/>
    <w:rsid w:val="039901C9"/>
    <w:rsid w:val="060A72A7"/>
    <w:rsid w:val="06371BB4"/>
    <w:rsid w:val="0652509D"/>
    <w:rsid w:val="0655718E"/>
    <w:rsid w:val="06823DBA"/>
    <w:rsid w:val="06EB3299"/>
    <w:rsid w:val="070A3F7D"/>
    <w:rsid w:val="072B5AE4"/>
    <w:rsid w:val="08EF7BA4"/>
    <w:rsid w:val="09077298"/>
    <w:rsid w:val="095B1956"/>
    <w:rsid w:val="0ABC370F"/>
    <w:rsid w:val="0AC106AF"/>
    <w:rsid w:val="0B2850B1"/>
    <w:rsid w:val="0B662E70"/>
    <w:rsid w:val="0B854517"/>
    <w:rsid w:val="0D361A1A"/>
    <w:rsid w:val="0DFB4E64"/>
    <w:rsid w:val="0EBA70EE"/>
    <w:rsid w:val="0ED74D9F"/>
    <w:rsid w:val="0F112EB8"/>
    <w:rsid w:val="0F4256F2"/>
    <w:rsid w:val="0F61143D"/>
    <w:rsid w:val="0F6A68F5"/>
    <w:rsid w:val="10333EC1"/>
    <w:rsid w:val="10454BE7"/>
    <w:rsid w:val="10E96092"/>
    <w:rsid w:val="11243DE5"/>
    <w:rsid w:val="11964A34"/>
    <w:rsid w:val="11CA2D54"/>
    <w:rsid w:val="128671FB"/>
    <w:rsid w:val="12923935"/>
    <w:rsid w:val="12A670D4"/>
    <w:rsid w:val="12EC65BC"/>
    <w:rsid w:val="1377460F"/>
    <w:rsid w:val="13C5619D"/>
    <w:rsid w:val="14F75C51"/>
    <w:rsid w:val="150F78D6"/>
    <w:rsid w:val="157D2B16"/>
    <w:rsid w:val="159A21AF"/>
    <w:rsid w:val="16076CAC"/>
    <w:rsid w:val="16CF2D88"/>
    <w:rsid w:val="17326522"/>
    <w:rsid w:val="1735665D"/>
    <w:rsid w:val="1870720F"/>
    <w:rsid w:val="18EC4C8F"/>
    <w:rsid w:val="19030F40"/>
    <w:rsid w:val="1925345F"/>
    <w:rsid w:val="199A065E"/>
    <w:rsid w:val="19C1026C"/>
    <w:rsid w:val="1A1F1558"/>
    <w:rsid w:val="1A2C1BEB"/>
    <w:rsid w:val="1A703079"/>
    <w:rsid w:val="1A7F2A16"/>
    <w:rsid w:val="1AE00203"/>
    <w:rsid w:val="1B28110C"/>
    <w:rsid w:val="1B881802"/>
    <w:rsid w:val="1C5128A3"/>
    <w:rsid w:val="1CAE6516"/>
    <w:rsid w:val="1D5E2944"/>
    <w:rsid w:val="1DFC2349"/>
    <w:rsid w:val="1E0F0643"/>
    <w:rsid w:val="1F0D233A"/>
    <w:rsid w:val="20031992"/>
    <w:rsid w:val="20385CAE"/>
    <w:rsid w:val="203B64C9"/>
    <w:rsid w:val="205758ED"/>
    <w:rsid w:val="20977B37"/>
    <w:rsid w:val="20DA5AC1"/>
    <w:rsid w:val="21217387"/>
    <w:rsid w:val="22324AC5"/>
    <w:rsid w:val="22A365D8"/>
    <w:rsid w:val="22D5018C"/>
    <w:rsid w:val="23BE30CA"/>
    <w:rsid w:val="23D44FD1"/>
    <w:rsid w:val="24DA4161"/>
    <w:rsid w:val="24E44946"/>
    <w:rsid w:val="255852B3"/>
    <w:rsid w:val="26901CAF"/>
    <w:rsid w:val="272729FF"/>
    <w:rsid w:val="273A497F"/>
    <w:rsid w:val="27642E90"/>
    <w:rsid w:val="283C63FB"/>
    <w:rsid w:val="285E5566"/>
    <w:rsid w:val="28FB58B1"/>
    <w:rsid w:val="290609DD"/>
    <w:rsid w:val="29407EF9"/>
    <w:rsid w:val="29641AF0"/>
    <w:rsid w:val="29863897"/>
    <w:rsid w:val="29C45449"/>
    <w:rsid w:val="2A011DF0"/>
    <w:rsid w:val="2A076242"/>
    <w:rsid w:val="2A975864"/>
    <w:rsid w:val="2AB3206D"/>
    <w:rsid w:val="2B874DB3"/>
    <w:rsid w:val="2B8A7753"/>
    <w:rsid w:val="2C1524EB"/>
    <w:rsid w:val="2C341CB1"/>
    <w:rsid w:val="2CD2241C"/>
    <w:rsid w:val="2D6224EB"/>
    <w:rsid w:val="2D7533D3"/>
    <w:rsid w:val="2F6B2869"/>
    <w:rsid w:val="315E6EE3"/>
    <w:rsid w:val="316A07A6"/>
    <w:rsid w:val="31881B10"/>
    <w:rsid w:val="31CD2DE6"/>
    <w:rsid w:val="31F61893"/>
    <w:rsid w:val="320A1758"/>
    <w:rsid w:val="321901DB"/>
    <w:rsid w:val="32731816"/>
    <w:rsid w:val="32901EC4"/>
    <w:rsid w:val="32C06D71"/>
    <w:rsid w:val="32E06035"/>
    <w:rsid w:val="32E22FA9"/>
    <w:rsid w:val="32E7654F"/>
    <w:rsid w:val="332530A9"/>
    <w:rsid w:val="33563361"/>
    <w:rsid w:val="337E33C2"/>
    <w:rsid w:val="33D209AC"/>
    <w:rsid w:val="34161FB0"/>
    <w:rsid w:val="343E3545"/>
    <w:rsid w:val="345169DA"/>
    <w:rsid w:val="34564051"/>
    <w:rsid w:val="3484611F"/>
    <w:rsid w:val="34FA1575"/>
    <w:rsid w:val="351C3306"/>
    <w:rsid w:val="3529198D"/>
    <w:rsid w:val="35EF3C6D"/>
    <w:rsid w:val="360320C3"/>
    <w:rsid w:val="360A7701"/>
    <w:rsid w:val="36B72858"/>
    <w:rsid w:val="37197C11"/>
    <w:rsid w:val="37535DA0"/>
    <w:rsid w:val="37BE02F2"/>
    <w:rsid w:val="37DF7AF4"/>
    <w:rsid w:val="382525CA"/>
    <w:rsid w:val="38AD273B"/>
    <w:rsid w:val="3A170BF7"/>
    <w:rsid w:val="3ACC2748"/>
    <w:rsid w:val="3B345519"/>
    <w:rsid w:val="3BB47D77"/>
    <w:rsid w:val="3BD9104B"/>
    <w:rsid w:val="3C016FD9"/>
    <w:rsid w:val="3C073583"/>
    <w:rsid w:val="3C2648F6"/>
    <w:rsid w:val="3C2F0CA6"/>
    <w:rsid w:val="3CF6607B"/>
    <w:rsid w:val="3DCE3C65"/>
    <w:rsid w:val="3E714A51"/>
    <w:rsid w:val="3F2D6445"/>
    <w:rsid w:val="3FD41599"/>
    <w:rsid w:val="3FFC6D2B"/>
    <w:rsid w:val="401E69FA"/>
    <w:rsid w:val="402912EB"/>
    <w:rsid w:val="409A79C4"/>
    <w:rsid w:val="40D22928"/>
    <w:rsid w:val="41CD6289"/>
    <w:rsid w:val="42050989"/>
    <w:rsid w:val="424D0695"/>
    <w:rsid w:val="43167862"/>
    <w:rsid w:val="434B66D5"/>
    <w:rsid w:val="4452618C"/>
    <w:rsid w:val="44A65E9B"/>
    <w:rsid w:val="45556FE6"/>
    <w:rsid w:val="45912A46"/>
    <w:rsid w:val="475E7F56"/>
    <w:rsid w:val="477C7522"/>
    <w:rsid w:val="47A1153E"/>
    <w:rsid w:val="47B174C4"/>
    <w:rsid w:val="481B3810"/>
    <w:rsid w:val="48266E7D"/>
    <w:rsid w:val="48F0250A"/>
    <w:rsid w:val="49317E55"/>
    <w:rsid w:val="49555F49"/>
    <w:rsid w:val="49C23D64"/>
    <w:rsid w:val="49EB7FA9"/>
    <w:rsid w:val="4A93076E"/>
    <w:rsid w:val="4A9D44A8"/>
    <w:rsid w:val="4AA70956"/>
    <w:rsid w:val="4AB82723"/>
    <w:rsid w:val="4AD6263B"/>
    <w:rsid w:val="4B024A97"/>
    <w:rsid w:val="4B6C67EC"/>
    <w:rsid w:val="4D1001B2"/>
    <w:rsid w:val="4D694F24"/>
    <w:rsid w:val="4E3A1BDC"/>
    <w:rsid w:val="4E7C2B80"/>
    <w:rsid w:val="4E84208F"/>
    <w:rsid w:val="4EE25477"/>
    <w:rsid w:val="4F8D75C3"/>
    <w:rsid w:val="4F996706"/>
    <w:rsid w:val="50007CEF"/>
    <w:rsid w:val="51CB411F"/>
    <w:rsid w:val="52663BB4"/>
    <w:rsid w:val="52DE0012"/>
    <w:rsid w:val="52FB7E01"/>
    <w:rsid w:val="54AD4665"/>
    <w:rsid w:val="55AC31DB"/>
    <w:rsid w:val="56005F67"/>
    <w:rsid w:val="565D43AE"/>
    <w:rsid w:val="583573FB"/>
    <w:rsid w:val="594A3A26"/>
    <w:rsid w:val="5B3B5F9C"/>
    <w:rsid w:val="5BAA49A1"/>
    <w:rsid w:val="5BB268AE"/>
    <w:rsid w:val="5BB445A6"/>
    <w:rsid w:val="5D697210"/>
    <w:rsid w:val="5D736234"/>
    <w:rsid w:val="5DA02801"/>
    <w:rsid w:val="5EA12956"/>
    <w:rsid w:val="5F912B78"/>
    <w:rsid w:val="61E2048F"/>
    <w:rsid w:val="62174E43"/>
    <w:rsid w:val="6367033F"/>
    <w:rsid w:val="63985C93"/>
    <w:rsid w:val="63BC079B"/>
    <w:rsid w:val="63DA330A"/>
    <w:rsid w:val="644124C0"/>
    <w:rsid w:val="646621F4"/>
    <w:rsid w:val="648960F7"/>
    <w:rsid w:val="649D4F4E"/>
    <w:rsid w:val="64B60641"/>
    <w:rsid w:val="64C1564B"/>
    <w:rsid w:val="65160BBB"/>
    <w:rsid w:val="65F94D47"/>
    <w:rsid w:val="668B7D5C"/>
    <w:rsid w:val="6797795F"/>
    <w:rsid w:val="67994FF8"/>
    <w:rsid w:val="67C54635"/>
    <w:rsid w:val="67D05385"/>
    <w:rsid w:val="67F044CA"/>
    <w:rsid w:val="67F55571"/>
    <w:rsid w:val="680E4890"/>
    <w:rsid w:val="681721FF"/>
    <w:rsid w:val="684426C3"/>
    <w:rsid w:val="68A1402D"/>
    <w:rsid w:val="68F56AC8"/>
    <w:rsid w:val="69B21C65"/>
    <w:rsid w:val="6A447F3E"/>
    <w:rsid w:val="6A785E5F"/>
    <w:rsid w:val="6B85038F"/>
    <w:rsid w:val="6CDD66F5"/>
    <w:rsid w:val="6D535020"/>
    <w:rsid w:val="6DCD6610"/>
    <w:rsid w:val="6E2D3CDC"/>
    <w:rsid w:val="6E6934A9"/>
    <w:rsid w:val="6EAC21C8"/>
    <w:rsid w:val="6F4832D9"/>
    <w:rsid w:val="70A1234E"/>
    <w:rsid w:val="717455C3"/>
    <w:rsid w:val="71B376AF"/>
    <w:rsid w:val="729D3409"/>
    <w:rsid w:val="73A37934"/>
    <w:rsid w:val="73DC6328"/>
    <w:rsid w:val="74394837"/>
    <w:rsid w:val="74C0459E"/>
    <w:rsid w:val="75180A21"/>
    <w:rsid w:val="75290094"/>
    <w:rsid w:val="75BD6E43"/>
    <w:rsid w:val="76736AB1"/>
    <w:rsid w:val="7685239C"/>
    <w:rsid w:val="76BF321A"/>
    <w:rsid w:val="77DA432E"/>
    <w:rsid w:val="78BD69EC"/>
    <w:rsid w:val="78C464C1"/>
    <w:rsid w:val="79570203"/>
    <w:rsid w:val="7966584A"/>
    <w:rsid w:val="7A526DBB"/>
    <w:rsid w:val="7B4B60A6"/>
    <w:rsid w:val="7B8A4A07"/>
    <w:rsid w:val="7C1954BE"/>
    <w:rsid w:val="7C9D6267"/>
    <w:rsid w:val="7D325BA9"/>
    <w:rsid w:val="7D57356C"/>
    <w:rsid w:val="7D8572B8"/>
    <w:rsid w:val="7D875C94"/>
    <w:rsid w:val="7DE3298D"/>
    <w:rsid w:val="7E0B4507"/>
    <w:rsid w:val="7EA57992"/>
    <w:rsid w:val="7EF46BF5"/>
    <w:rsid w:val="7FC16C0B"/>
    <w:rsid w:val="7FFB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2018-07-26T14:30:00Z</dcterms:created>
  <dc:creator>赵翌臣</dc:creator>
  <cp:lastModifiedBy>赵翌臣</cp:lastModifiedBy>
  <dcterms:modified xsi:type="dcterms:W3CDTF">2018-09-05T12:07:32Z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